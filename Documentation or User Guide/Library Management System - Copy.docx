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E181" w14:textId="61F719B5" w:rsidR="005C6D45" w:rsidRPr="000E37AB" w:rsidRDefault="000E37AB">
      <w:pPr>
        <w:pStyle w:val="Title"/>
        <w:rPr>
          <w:b/>
          <w:bCs/>
          <w:sz w:val="72"/>
          <w:szCs w:val="72"/>
        </w:rPr>
      </w:pPr>
      <w:bookmarkStart w:id="0" w:name="_Hlk487785372"/>
      <w:bookmarkEnd w:id="0"/>
      <w:r w:rsidRPr="000E37AB">
        <w:rPr>
          <w:b/>
          <w:bCs/>
          <w:sz w:val="72"/>
          <w:szCs w:val="72"/>
        </w:rPr>
        <w:t>Library Management System</w:t>
      </w:r>
    </w:p>
    <w:p w14:paraId="6E7EDF56" w14:textId="74D1E9B9" w:rsidR="005C6D45" w:rsidRDefault="000E37AB">
      <w:pPr>
        <w:pStyle w:val="Subtitle"/>
      </w:pPr>
      <w:r>
        <w:t>Digital Library</w:t>
      </w:r>
    </w:p>
    <w:p w14:paraId="144ADF67" w14:textId="373EE747" w:rsidR="00617D63" w:rsidRDefault="000E37AB">
      <w:r w:rsidRPr="000E37AB">
        <w:t>Welcome to the Library Management System (LMS), a comprehensive web-based solution designed to simplify library operations.</w:t>
      </w:r>
    </w:p>
    <w:p w14:paraId="17694152" w14:textId="651EACB0" w:rsidR="005C6D45" w:rsidRDefault="000E37AB" w:rsidP="00263938">
      <w:pPr>
        <w:pStyle w:val="TryItBoilerplate"/>
      </w:pPr>
      <w:r w:rsidRPr="000E37AB">
        <w:t>Explore the system's streamlined book and user management features, enhancing user experiences throughout the library.</w:t>
      </w:r>
    </w:p>
    <w:p w14:paraId="07858425" w14:textId="622D8CBE" w:rsidR="005C6D45" w:rsidRDefault="000E37AB" w:rsidP="000F00E7">
      <w:pPr>
        <w:pStyle w:val="Heading1"/>
      </w:pPr>
      <w:bookmarkStart w:id="1" w:name="_Toc522551269"/>
      <w:bookmarkStart w:id="2" w:name="_Toc522551307"/>
      <w:bookmarkStart w:id="3" w:name="_Toc522551956"/>
      <w:r>
        <w:t>Access the System</w:t>
      </w:r>
      <w:bookmarkEnd w:id="1"/>
      <w:bookmarkEnd w:id="2"/>
      <w:bookmarkEnd w:id="3"/>
    </w:p>
    <w:p w14:paraId="282B2E0C" w14:textId="662EB7CA" w:rsidR="005C6D45" w:rsidRDefault="002F25A8">
      <w:r>
        <w:t>T</w:t>
      </w:r>
      <w:r w:rsidR="000E37AB">
        <w:t xml:space="preserve">o access the </w:t>
      </w:r>
      <w:r w:rsidR="00297369">
        <w:t>system,</w:t>
      </w:r>
      <w:r w:rsidR="000E37AB">
        <w:t xml:space="preserve"> follow the given steps</w:t>
      </w:r>
    </w:p>
    <w:p w14:paraId="1B925B74" w14:textId="49008D3A" w:rsidR="005C6D45" w:rsidRDefault="000E37AB">
      <w:r>
        <w:rPr>
          <w:rStyle w:val="Emphasis"/>
        </w:rPr>
        <w:t>Required</w:t>
      </w:r>
      <w:r w:rsidR="002F25A8">
        <w:rPr>
          <w:rStyle w:val="Emphasis"/>
        </w:rPr>
        <w:t>:</w:t>
      </w:r>
      <w:r w:rsidR="002F25A8">
        <w:t xml:space="preserve"> </w:t>
      </w:r>
      <w:r>
        <w:t>Any Web Browser</w:t>
      </w:r>
      <w:r w:rsidR="002F25A8">
        <w:t>.</w:t>
      </w:r>
    </w:p>
    <w:p w14:paraId="58CB237E" w14:textId="62724765" w:rsidR="005C6D45" w:rsidRDefault="000E37AB">
      <w:pPr>
        <w:pStyle w:val="ListNumber"/>
        <w:numPr>
          <w:ilvl w:val="0"/>
          <w:numId w:val="31"/>
        </w:numPr>
      </w:pPr>
      <w:r>
        <w:t>Open your web browser</w:t>
      </w:r>
    </w:p>
    <w:p w14:paraId="041D7504" w14:textId="3F6913A7" w:rsidR="005C6D45" w:rsidRDefault="000E37AB" w:rsidP="00D25700">
      <w:pPr>
        <w:pStyle w:val="ListNumber"/>
        <w:numPr>
          <w:ilvl w:val="0"/>
          <w:numId w:val="31"/>
        </w:numPr>
      </w:pPr>
      <w:r w:rsidRPr="000E37AB">
        <w:t xml:space="preserve">Enter </w:t>
      </w:r>
      <w:r w:rsidRPr="000E37AB">
        <w:rPr>
          <w:rStyle w:val="Strong"/>
        </w:rPr>
        <w:t>localhost/lms/index.php</w:t>
      </w:r>
      <w:r w:rsidRPr="000E37AB">
        <w:t xml:space="preserve"> in the address bar.</w:t>
      </w:r>
    </w:p>
    <w:p w14:paraId="791EBE91" w14:textId="16AEDA3C" w:rsidR="003407A9" w:rsidRDefault="00842C5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9E3F5" wp14:editId="70C9896B">
                <wp:simplePos x="0" y="0"/>
                <wp:positionH relativeFrom="column">
                  <wp:posOffset>1701800</wp:posOffset>
                </wp:positionH>
                <wp:positionV relativeFrom="paragraph">
                  <wp:posOffset>1870498</wp:posOffset>
                </wp:positionV>
                <wp:extent cx="1930400" cy="419100"/>
                <wp:effectExtent l="0" t="0" r="0" b="0"/>
                <wp:wrapNone/>
                <wp:docPr id="18847918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98E2B" w14:textId="77777777" w:rsidR="00297369" w:rsidRPr="00FF35CA" w:rsidRDefault="00297369" w:rsidP="007E0A24">
                            <w:pPr>
                              <w:rPr>
                                <w:color w:val="FF0000"/>
                              </w:rPr>
                            </w:pPr>
                            <w:r w:rsidRPr="00FF35CA">
                              <w:rPr>
                                <w:color w:val="FF0000"/>
                              </w:rPr>
                              <w:t>Localhost/lms/index.php</w:t>
                            </w:r>
                          </w:p>
                          <w:p w14:paraId="044FEDAD" w14:textId="77777777" w:rsidR="00297369" w:rsidRPr="00FF35CA" w:rsidRDefault="00297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E3F5" id="Rectangle 2" o:spid="_x0000_s1026" style="position:absolute;left:0;text-align:left;margin-left:134pt;margin-top:147.3pt;width:152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" filled="f" stroked="f" strokeweight="1pt">
                <v:textbox>
                  <w:txbxContent>
                    <w:p w14:paraId="5A798E2B" w14:textId="77777777" w:rsidR="00297369" w:rsidRPr="00FF35CA" w:rsidRDefault="00297369" w:rsidP="007E0A24">
                      <w:pPr>
                        <w:rPr>
                          <w:color w:val="FF0000"/>
                        </w:rPr>
                      </w:pPr>
                      <w:r w:rsidRPr="00FF35CA">
                        <w:rPr>
                          <w:color w:val="FF0000"/>
                        </w:rPr>
                        <w:t>Localhost/lms/index.php</w:t>
                      </w:r>
                    </w:p>
                    <w:p w14:paraId="044FEDAD" w14:textId="77777777" w:rsidR="00297369" w:rsidRPr="00FF35CA" w:rsidRDefault="0029736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AC2DB" wp14:editId="1A72204F">
                <wp:simplePos x="0" y="0"/>
                <wp:positionH relativeFrom="column">
                  <wp:posOffset>1701799</wp:posOffset>
                </wp:positionH>
                <wp:positionV relativeFrom="paragraph">
                  <wp:posOffset>473922</wp:posOffset>
                </wp:positionV>
                <wp:extent cx="1938867" cy="419100"/>
                <wp:effectExtent l="0" t="0" r="0" b="0"/>
                <wp:wrapNone/>
                <wp:docPr id="21401781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867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D8B47" w14:textId="6AF1E2B3" w:rsidR="007E0A24" w:rsidRPr="00FF35CA" w:rsidRDefault="007E0A24" w:rsidP="007E0A24">
                            <w:pPr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FF35CA">
                              <w:rPr>
                                <w:b/>
                                <w:bCs/>
                                <w:color w:val="00B050"/>
                                <w:sz w:val="20"/>
                                <w:szCs w:val="20"/>
                              </w:rPr>
                              <w:t>Localhost/lms/index.php</w:t>
                            </w:r>
                          </w:p>
                          <w:p w14:paraId="7B191AA1" w14:textId="77777777" w:rsidR="007E0A24" w:rsidRPr="00297369" w:rsidRDefault="007E0A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AC2DB" id="_x0000_s1027" style="position:absolute;left:0;text-align:left;margin-left:134pt;margin-top:37.3pt;width:152.6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" filled="f" stroked="f" strokeweight="1pt">
                <v:textbox>
                  <w:txbxContent>
                    <w:p w14:paraId="534D8B47" w14:textId="6AF1E2B3" w:rsidR="007E0A24" w:rsidRPr="00FF35CA" w:rsidRDefault="007E0A24" w:rsidP="007E0A24">
                      <w:pPr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</w:pPr>
                      <w:r w:rsidRPr="00FF35CA">
                        <w:rPr>
                          <w:b/>
                          <w:bCs/>
                          <w:color w:val="00B050"/>
                          <w:sz w:val="20"/>
                          <w:szCs w:val="20"/>
                        </w:rPr>
                        <w:t>Localhost/lms/index.php</w:t>
                      </w:r>
                    </w:p>
                    <w:p w14:paraId="7B191AA1" w14:textId="77777777" w:rsidR="007E0A24" w:rsidRPr="00297369" w:rsidRDefault="007E0A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0A24">
        <w:rPr>
          <w:noProof/>
        </w:rPr>
        <w:drawing>
          <wp:inline distT="0" distB="0" distL="0" distR="0" wp14:anchorId="47A6FD6A" wp14:editId="45C4D683">
            <wp:extent cx="5096933" cy="3648364"/>
            <wp:effectExtent l="0" t="0" r="0" b="0"/>
            <wp:docPr id="118161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12148" name="Picture 1181612148"/>
                    <pic:cNvPicPr/>
                  </pic:nvPicPr>
                  <pic:blipFill rotWithShape="1">
                    <a:blip r:embed="rId11"/>
                    <a:srcRect l="10934" t="10346" r="10671" b="9490"/>
                    <a:stretch/>
                  </pic:blipFill>
                  <pic:spPr bwMode="auto">
                    <a:xfrm>
                      <a:off x="0" y="0"/>
                      <a:ext cx="5164856" cy="369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1AFA5" w14:textId="1EB200D8" w:rsidR="005C6D45" w:rsidRDefault="00B10030">
      <w:r>
        <w:t>Don’t search the link on google, instead search it on search bar as shown in green</w:t>
      </w:r>
      <w:r w:rsidR="002B3876">
        <w:t xml:space="preserve"> coloured.</w:t>
      </w:r>
    </w:p>
    <w:p w14:paraId="2844246B" w14:textId="77777777" w:rsidR="00192C41" w:rsidRDefault="00192C41"/>
    <w:p w14:paraId="018F2C1C" w14:textId="77777777" w:rsidR="00192C41" w:rsidRDefault="00192C41"/>
    <w:p w14:paraId="293C273B" w14:textId="5494D032" w:rsidR="005C6D45" w:rsidRPr="00D25700" w:rsidRDefault="00297369" w:rsidP="00D25700">
      <w:pPr>
        <w:pStyle w:val="Heading1"/>
      </w:pPr>
      <w:r w:rsidRPr="00D25700">
        <w:t>Manage Books</w:t>
      </w:r>
    </w:p>
    <w:p w14:paraId="03B9D78E" w14:textId="2AC8A974" w:rsidR="005C6D45" w:rsidRDefault="00297369">
      <w:r>
        <w:t xml:space="preserve">In </w:t>
      </w:r>
      <w:r w:rsidRPr="00D462E2">
        <w:rPr>
          <w:b/>
          <w:bCs/>
        </w:rPr>
        <w:t>Manage books</w:t>
      </w:r>
      <w:r>
        <w:t xml:space="preserve"> section admin can see all the books which are added previously</w:t>
      </w:r>
      <w:r w:rsidR="00267B6D">
        <w:t xml:space="preserve"> and there is search functionality to find the books easily</w:t>
      </w:r>
      <w:r>
        <w:t>. Admin can also add new books and delete the existing one.</w:t>
      </w:r>
    </w:p>
    <w:p w14:paraId="1A741839" w14:textId="77777777" w:rsidR="00267B6D" w:rsidRDefault="00267B6D">
      <w:pPr>
        <w:rPr>
          <w:rStyle w:val="Emphasis"/>
        </w:rPr>
      </w:pPr>
    </w:p>
    <w:p w14:paraId="0B8F2341" w14:textId="7BC6F363" w:rsidR="005C6D45" w:rsidRPr="00267B6D" w:rsidRDefault="00267B6D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</w:t>
      </w:r>
      <w:r w:rsidR="002F25A8" w:rsidRPr="00267B6D">
        <w:rPr>
          <w:rStyle w:val="Emphasis"/>
          <w:sz w:val="36"/>
          <w:szCs w:val="36"/>
        </w:rPr>
        <w:t>:</w:t>
      </w:r>
      <w:r w:rsidR="002F25A8" w:rsidRPr="00267B6D">
        <w:rPr>
          <w:b/>
          <w:bCs/>
          <w:sz w:val="36"/>
          <w:szCs w:val="36"/>
        </w:rPr>
        <w:t xml:space="preserve"> </w:t>
      </w:r>
      <w:r w:rsidRPr="00267B6D">
        <w:rPr>
          <w:sz w:val="36"/>
          <w:szCs w:val="36"/>
        </w:rPr>
        <w:t>Add New Books</w:t>
      </w:r>
    </w:p>
    <w:p w14:paraId="0D481EBA" w14:textId="11E69BFC" w:rsidR="005C6D45" w:rsidRDefault="00267B6D" w:rsidP="00D25700">
      <w:pPr>
        <w:pStyle w:val="ListNumber"/>
        <w:numPr>
          <w:ilvl w:val="0"/>
          <w:numId w:val="41"/>
        </w:numPr>
      </w:pPr>
      <w:r>
        <w:t xml:space="preserve">Navigate to </w:t>
      </w:r>
      <w:r w:rsidRPr="00267B6D">
        <w:rPr>
          <w:rStyle w:val="Strong"/>
        </w:rPr>
        <w:t>Books</w:t>
      </w:r>
      <w:r>
        <w:t xml:space="preserve"> from the sidebar.</w:t>
      </w:r>
    </w:p>
    <w:p w14:paraId="22CF7C32" w14:textId="706AB535" w:rsidR="00A87896" w:rsidRDefault="00267B6D" w:rsidP="00D25700">
      <w:pPr>
        <w:pStyle w:val="ListNumber"/>
        <w:numPr>
          <w:ilvl w:val="0"/>
          <w:numId w:val="41"/>
        </w:numPr>
      </w:pPr>
      <w:r>
        <w:t>Click o</w:t>
      </w:r>
      <w:r w:rsidR="00A87896">
        <w:t xml:space="preserve">n </w:t>
      </w:r>
      <w:r>
        <w:rPr>
          <w:rStyle w:val="Strong"/>
        </w:rPr>
        <w:t>Add Book</w:t>
      </w:r>
      <w:r w:rsidR="00A87896">
        <w:t xml:space="preserve"> </w:t>
      </w:r>
      <w:r>
        <w:t>on the right corner of page</w:t>
      </w:r>
      <w:r w:rsidR="00A87896">
        <w:t>.</w:t>
      </w:r>
    </w:p>
    <w:p w14:paraId="0CDC4D9A" w14:textId="01E25F93" w:rsidR="005C6D45" w:rsidRDefault="00267B6D" w:rsidP="00D25700">
      <w:pPr>
        <w:pStyle w:val="ListNumber"/>
        <w:numPr>
          <w:ilvl w:val="0"/>
          <w:numId w:val="41"/>
        </w:numPr>
      </w:pPr>
      <w:r>
        <w:t xml:space="preserve">A </w:t>
      </w:r>
      <w:r w:rsidRPr="00267B6D">
        <w:rPr>
          <w:rStyle w:val="Strong"/>
        </w:rPr>
        <w:t>Form</w:t>
      </w:r>
      <w:r>
        <w:t xml:space="preserve"> will appear, fill the form with required information and hit Enter</w:t>
      </w:r>
      <w:r w:rsidR="002F25A8">
        <w:t xml:space="preserve">. </w:t>
      </w:r>
    </w:p>
    <w:p w14:paraId="7A99D2B3" w14:textId="645B0624" w:rsidR="005C6D45" w:rsidRDefault="002F25A8">
      <w:r>
        <w:t xml:space="preserve">Now </w:t>
      </w:r>
      <w:r w:rsidR="00267B6D">
        <w:t xml:space="preserve">the book will be </w:t>
      </w:r>
      <w:r w:rsidR="00CC1753">
        <w:t>added</w:t>
      </w:r>
      <w:r w:rsidR="00267B6D">
        <w:t xml:space="preserve"> and can be seen in Books Page.</w:t>
      </w:r>
    </w:p>
    <w:p w14:paraId="727A3CD8" w14:textId="77777777" w:rsidR="000513FD" w:rsidRDefault="000513FD"/>
    <w:p w14:paraId="1EDA0AC9" w14:textId="34DCBE1B" w:rsidR="00CC1753" w:rsidRPr="00267B6D" w:rsidRDefault="00CC1753" w:rsidP="00CC1753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Delete </w:t>
      </w:r>
      <w:r w:rsidRPr="00267B6D">
        <w:rPr>
          <w:sz w:val="36"/>
          <w:szCs w:val="36"/>
        </w:rPr>
        <w:t>Books</w:t>
      </w:r>
    </w:p>
    <w:p w14:paraId="2DDC8AFA" w14:textId="77777777" w:rsidR="00CC1753" w:rsidRDefault="00CC1753" w:rsidP="00CC1753">
      <w:pPr>
        <w:pStyle w:val="ListNumber"/>
        <w:numPr>
          <w:ilvl w:val="0"/>
          <w:numId w:val="34"/>
        </w:numPr>
      </w:pPr>
      <w:r>
        <w:t xml:space="preserve">Navigate to </w:t>
      </w:r>
      <w:r w:rsidRPr="00267B6D">
        <w:rPr>
          <w:rStyle w:val="Strong"/>
        </w:rPr>
        <w:t>Books</w:t>
      </w:r>
      <w:r>
        <w:t xml:space="preserve"> from the sidebar.</w:t>
      </w:r>
    </w:p>
    <w:p w14:paraId="0E452031" w14:textId="7864C21C" w:rsidR="00CC1753" w:rsidRDefault="00CC1753" w:rsidP="00CC1753">
      <w:pPr>
        <w:pStyle w:val="ListNumber"/>
        <w:numPr>
          <w:ilvl w:val="0"/>
          <w:numId w:val="32"/>
        </w:numPr>
      </w:pPr>
      <w:r>
        <w:t xml:space="preserve">Search the Book and Click on </w:t>
      </w:r>
      <w:r>
        <w:rPr>
          <w:rStyle w:val="Strong"/>
        </w:rPr>
        <w:t>Dustbin Icon</w:t>
      </w:r>
      <w:r>
        <w:t>.</w:t>
      </w:r>
      <w:bookmarkStart w:id="4" w:name="_Toc522551271"/>
      <w:bookmarkStart w:id="5" w:name="_Toc522551309"/>
      <w:bookmarkStart w:id="6" w:name="_Toc522551958"/>
    </w:p>
    <w:p w14:paraId="4B54B563" w14:textId="77777777" w:rsidR="00CC1753" w:rsidRDefault="00CC1753" w:rsidP="00CC1753">
      <w:pPr>
        <w:pStyle w:val="ListNumber"/>
      </w:pPr>
    </w:p>
    <w:p w14:paraId="72ABBD70" w14:textId="49A218A9" w:rsidR="00CC1753" w:rsidRPr="000F00E7" w:rsidRDefault="00CC1753" w:rsidP="00D25700">
      <w:pPr>
        <w:pStyle w:val="Heading1"/>
      </w:pPr>
      <w:r>
        <w:t>Manage Users</w:t>
      </w:r>
    </w:p>
    <w:p w14:paraId="3348553C" w14:textId="4FD7EE43" w:rsidR="00CC1753" w:rsidRPr="00192C41" w:rsidRDefault="00CC1753" w:rsidP="00CC1753">
      <w:pPr>
        <w:rPr>
          <w:rStyle w:val="Emphasis"/>
          <w:b w:val="0"/>
          <w:iCs w:val="0"/>
          <w:color w:val="auto"/>
        </w:rPr>
      </w:pPr>
      <w:r>
        <w:t xml:space="preserve">In </w:t>
      </w:r>
      <w:r w:rsidRPr="00D462E2">
        <w:rPr>
          <w:b/>
          <w:bCs/>
        </w:rPr>
        <w:t>Manage Users</w:t>
      </w:r>
      <w:r>
        <w:t xml:space="preserve"> section admin can see all the </w:t>
      </w:r>
      <w:r w:rsidR="00D462E2">
        <w:t>user</w:t>
      </w:r>
      <w:r>
        <w:t xml:space="preserve">s which are added previously and there is search functionality to find the </w:t>
      </w:r>
      <w:r w:rsidR="00D462E2">
        <w:t>u</w:t>
      </w:r>
      <w:r>
        <w:t>ser</w:t>
      </w:r>
      <w:r w:rsidR="00D462E2">
        <w:t>s</w:t>
      </w:r>
      <w:r>
        <w:t xml:space="preserve"> easily. Admin can also add new user</w:t>
      </w:r>
      <w:r w:rsidR="00D462E2">
        <w:t>s</w:t>
      </w:r>
      <w:r>
        <w:t xml:space="preserve"> and delete the existing one.</w:t>
      </w:r>
    </w:p>
    <w:p w14:paraId="78FAA779" w14:textId="51279D52" w:rsidR="00CC1753" w:rsidRPr="00267B6D" w:rsidRDefault="00CC1753" w:rsidP="00CC1753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 w:rsidRPr="00267B6D">
        <w:rPr>
          <w:sz w:val="36"/>
          <w:szCs w:val="36"/>
        </w:rPr>
        <w:t xml:space="preserve">Add New </w:t>
      </w:r>
      <w:r>
        <w:rPr>
          <w:sz w:val="36"/>
          <w:szCs w:val="36"/>
        </w:rPr>
        <w:t>Users</w:t>
      </w:r>
    </w:p>
    <w:p w14:paraId="42F7D481" w14:textId="759FD1A6" w:rsidR="00CC1753" w:rsidRDefault="00CC1753" w:rsidP="00CC1753">
      <w:pPr>
        <w:pStyle w:val="ListNumber"/>
        <w:numPr>
          <w:ilvl w:val="0"/>
          <w:numId w:val="36"/>
        </w:numPr>
      </w:pPr>
      <w:r>
        <w:t xml:space="preserve">Navigate to </w:t>
      </w:r>
      <w:r>
        <w:rPr>
          <w:rStyle w:val="Strong"/>
        </w:rPr>
        <w:t>User</w:t>
      </w:r>
      <w:r w:rsidRPr="00267B6D">
        <w:rPr>
          <w:rStyle w:val="Strong"/>
        </w:rPr>
        <w:t>s</w:t>
      </w:r>
      <w:r>
        <w:t xml:space="preserve"> from the sidebar.</w:t>
      </w:r>
    </w:p>
    <w:p w14:paraId="38A022F8" w14:textId="5D84E815" w:rsidR="00CC1753" w:rsidRDefault="00CC1753" w:rsidP="00CC1753">
      <w:pPr>
        <w:pStyle w:val="ListNumber"/>
        <w:numPr>
          <w:ilvl w:val="0"/>
          <w:numId w:val="36"/>
        </w:numPr>
      </w:pPr>
      <w:r>
        <w:t xml:space="preserve">Click on </w:t>
      </w:r>
      <w:r>
        <w:rPr>
          <w:rStyle w:val="Strong"/>
        </w:rPr>
        <w:t>Add User</w:t>
      </w:r>
      <w:r>
        <w:t xml:space="preserve"> on the right corner of page.</w:t>
      </w:r>
    </w:p>
    <w:p w14:paraId="726A5038" w14:textId="77777777" w:rsidR="00CC1753" w:rsidRDefault="00CC1753" w:rsidP="00CC1753">
      <w:pPr>
        <w:pStyle w:val="ListNumber"/>
        <w:numPr>
          <w:ilvl w:val="0"/>
          <w:numId w:val="36"/>
        </w:numPr>
      </w:pPr>
      <w:r>
        <w:t xml:space="preserve">A </w:t>
      </w:r>
      <w:r w:rsidRPr="00267B6D">
        <w:rPr>
          <w:rStyle w:val="Strong"/>
        </w:rPr>
        <w:t>Form</w:t>
      </w:r>
      <w:r>
        <w:t xml:space="preserve"> will appear, fill the form with required information and hit Enter. </w:t>
      </w:r>
    </w:p>
    <w:p w14:paraId="73946329" w14:textId="4F71D36D" w:rsidR="00CC1753" w:rsidRDefault="00CC1753" w:rsidP="00CC1753">
      <w:r>
        <w:t xml:space="preserve">Now the </w:t>
      </w:r>
      <w:r w:rsidR="00DA4BF6">
        <w:t>User</w:t>
      </w:r>
      <w:r>
        <w:t xml:space="preserve"> will be added and can be seen in User</w:t>
      </w:r>
      <w:r w:rsidR="00AD7D6F">
        <w:t>s</w:t>
      </w:r>
      <w:r>
        <w:t xml:space="preserve"> Page.</w:t>
      </w:r>
    </w:p>
    <w:p w14:paraId="1B92D1F5" w14:textId="77777777" w:rsidR="000513FD" w:rsidRDefault="000513FD" w:rsidP="00CC1753"/>
    <w:p w14:paraId="1EAD0E9D" w14:textId="7EB89B09" w:rsidR="00CC1753" w:rsidRPr="00267B6D" w:rsidRDefault="00CC1753" w:rsidP="00CC1753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lastRenderedPageBreak/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Delete </w:t>
      </w:r>
      <w:r w:rsidR="009C245F">
        <w:rPr>
          <w:sz w:val="36"/>
          <w:szCs w:val="36"/>
        </w:rPr>
        <w:t>User</w:t>
      </w:r>
      <w:r w:rsidRPr="00267B6D">
        <w:rPr>
          <w:sz w:val="36"/>
          <w:szCs w:val="36"/>
        </w:rPr>
        <w:t>s</w:t>
      </w:r>
    </w:p>
    <w:p w14:paraId="7016541B" w14:textId="2A7ED782" w:rsidR="00CC1753" w:rsidRDefault="00CC1753" w:rsidP="00CC1753">
      <w:pPr>
        <w:pStyle w:val="ListNumber"/>
        <w:numPr>
          <w:ilvl w:val="0"/>
          <w:numId w:val="37"/>
        </w:numPr>
      </w:pPr>
      <w:r>
        <w:t xml:space="preserve">Navigate to </w:t>
      </w:r>
      <w:r>
        <w:rPr>
          <w:rStyle w:val="Strong"/>
        </w:rPr>
        <w:t>User</w:t>
      </w:r>
      <w:r w:rsidRPr="00267B6D">
        <w:rPr>
          <w:rStyle w:val="Strong"/>
        </w:rPr>
        <w:t>s</w:t>
      </w:r>
      <w:r>
        <w:t xml:space="preserve"> from the sidebar.</w:t>
      </w:r>
    </w:p>
    <w:p w14:paraId="23A57D0E" w14:textId="0AB71AF8" w:rsidR="00CC1753" w:rsidRDefault="00CC1753" w:rsidP="00CC1753">
      <w:pPr>
        <w:pStyle w:val="ListNumber"/>
        <w:numPr>
          <w:ilvl w:val="0"/>
          <w:numId w:val="37"/>
        </w:numPr>
      </w:pPr>
      <w:r>
        <w:t xml:space="preserve">Search the </w:t>
      </w:r>
      <w:r w:rsidR="00AD7D6F">
        <w:t>User</w:t>
      </w:r>
      <w:r>
        <w:t xml:space="preserve"> and Click on </w:t>
      </w:r>
      <w:r>
        <w:rPr>
          <w:rStyle w:val="Strong"/>
        </w:rPr>
        <w:t>Delete Button</w:t>
      </w:r>
      <w:r>
        <w:t>.</w:t>
      </w:r>
    </w:p>
    <w:p w14:paraId="4D590125" w14:textId="77777777" w:rsidR="00DA4BF6" w:rsidRDefault="00DA4BF6" w:rsidP="00CC1753">
      <w:pPr>
        <w:pStyle w:val="ListNumber"/>
      </w:pPr>
    </w:p>
    <w:p w14:paraId="68DB0B5E" w14:textId="77777777" w:rsidR="00DA4BF6" w:rsidRDefault="00DA4BF6" w:rsidP="00CC1753">
      <w:pPr>
        <w:pStyle w:val="ListNumber"/>
      </w:pPr>
    </w:p>
    <w:p w14:paraId="1B739D5A" w14:textId="77777777" w:rsidR="00DA4BF6" w:rsidRDefault="00DA4BF6" w:rsidP="00CC1753">
      <w:pPr>
        <w:pStyle w:val="ListNumber"/>
      </w:pPr>
    </w:p>
    <w:p w14:paraId="5903682B" w14:textId="2D6B1F91" w:rsidR="00DA4BF6" w:rsidRPr="000F00E7" w:rsidRDefault="00DA4BF6" w:rsidP="00D25700">
      <w:pPr>
        <w:pStyle w:val="Heading1"/>
      </w:pPr>
      <w:r>
        <w:t>Manage Records</w:t>
      </w:r>
    </w:p>
    <w:p w14:paraId="72C03207" w14:textId="60B0634C" w:rsidR="00DA4BF6" w:rsidRDefault="00DA4BF6" w:rsidP="00DA4BF6">
      <w:r>
        <w:t xml:space="preserve">In </w:t>
      </w:r>
      <w:r w:rsidRPr="00AD7D6F">
        <w:rPr>
          <w:b/>
          <w:bCs/>
        </w:rPr>
        <w:t>Manage Records</w:t>
      </w:r>
      <w:r>
        <w:t xml:space="preserve"> section admin can see all the </w:t>
      </w:r>
      <w:r w:rsidR="00D462E2">
        <w:t>record</w:t>
      </w:r>
      <w:r>
        <w:t xml:space="preserve">s which are added previously and there is search functionality to find the </w:t>
      </w:r>
      <w:r w:rsidR="00D462E2">
        <w:t>r</w:t>
      </w:r>
      <w:r>
        <w:t>ecord</w:t>
      </w:r>
      <w:r w:rsidR="00D462E2">
        <w:t>s</w:t>
      </w:r>
      <w:r>
        <w:t xml:space="preserve"> easily. Admin can also add new record</w:t>
      </w:r>
      <w:r w:rsidR="00D462E2">
        <w:t>s</w:t>
      </w:r>
      <w:r>
        <w:t xml:space="preserve"> and delete the existing one.</w:t>
      </w:r>
      <w:r w:rsidR="0045520D">
        <w:t xml:space="preserve"> If someone return the books the admin can use a button </w:t>
      </w:r>
      <w:r w:rsidR="00A63336">
        <w:t xml:space="preserve">named “Return” </w:t>
      </w:r>
      <w:r w:rsidR="0045520D">
        <w:t>to update the records.</w:t>
      </w:r>
    </w:p>
    <w:p w14:paraId="524C32C6" w14:textId="77777777" w:rsidR="00DA4BF6" w:rsidRDefault="00DA4BF6" w:rsidP="00DA4BF6">
      <w:pPr>
        <w:rPr>
          <w:rStyle w:val="Emphasis"/>
        </w:rPr>
      </w:pPr>
    </w:p>
    <w:p w14:paraId="5044B610" w14:textId="54A37161" w:rsidR="00DA4BF6" w:rsidRPr="00267B6D" w:rsidRDefault="00DA4BF6" w:rsidP="00DA4BF6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 w:rsidRPr="00267B6D">
        <w:rPr>
          <w:sz w:val="36"/>
          <w:szCs w:val="36"/>
        </w:rPr>
        <w:t xml:space="preserve">Add New </w:t>
      </w:r>
      <w:r>
        <w:rPr>
          <w:sz w:val="36"/>
          <w:szCs w:val="36"/>
        </w:rPr>
        <w:t>Record</w:t>
      </w:r>
    </w:p>
    <w:p w14:paraId="77095F5F" w14:textId="2D790ACA" w:rsidR="00DA4BF6" w:rsidRDefault="00DA4BF6" w:rsidP="00990607">
      <w:pPr>
        <w:pStyle w:val="ListNumber"/>
        <w:numPr>
          <w:ilvl w:val="0"/>
          <w:numId w:val="38"/>
        </w:numPr>
      </w:pPr>
      <w:r>
        <w:t xml:space="preserve">Navigate to </w:t>
      </w:r>
      <w:r>
        <w:rPr>
          <w:rStyle w:val="Strong"/>
        </w:rPr>
        <w:t>Records</w:t>
      </w:r>
      <w:r>
        <w:t xml:space="preserve"> from the sidebar.</w:t>
      </w:r>
    </w:p>
    <w:p w14:paraId="3D9CBE5E" w14:textId="121C1D96" w:rsidR="00DA4BF6" w:rsidRDefault="00DA4BF6" w:rsidP="00990607">
      <w:pPr>
        <w:pStyle w:val="ListNumber"/>
        <w:numPr>
          <w:ilvl w:val="0"/>
          <w:numId w:val="38"/>
        </w:numPr>
      </w:pPr>
      <w:r>
        <w:t xml:space="preserve">Click on </w:t>
      </w:r>
      <w:r>
        <w:rPr>
          <w:rStyle w:val="Strong"/>
        </w:rPr>
        <w:t>Add Record</w:t>
      </w:r>
      <w:r>
        <w:t xml:space="preserve"> on the right corner of page.</w:t>
      </w:r>
    </w:p>
    <w:p w14:paraId="413FE38E" w14:textId="77777777" w:rsidR="00DA4BF6" w:rsidRDefault="00DA4BF6" w:rsidP="00990607">
      <w:pPr>
        <w:pStyle w:val="ListNumber"/>
        <w:numPr>
          <w:ilvl w:val="0"/>
          <w:numId w:val="38"/>
        </w:numPr>
      </w:pPr>
      <w:r>
        <w:t xml:space="preserve">A </w:t>
      </w:r>
      <w:r w:rsidRPr="00267B6D">
        <w:rPr>
          <w:rStyle w:val="Strong"/>
        </w:rPr>
        <w:t>Form</w:t>
      </w:r>
      <w:r>
        <w:t xml:space="preserve"> will appear, fill the form with required information and hit Enter. </w:t>
      </w:r>
    </w:p>
    <w:p w14:paraId="4B099C65" w14:textId="20F6E56E" w:rsidR="00DA4BF6" w:rsidRDefault="00DA4BF6" w:rsidP="00DA4BF6">
      <w:r>
        <w:t>Now the Record will be added and can be seen in Record</w:t>
      </w:r>
      <w:r w:rsidR="00121502">
        <w:t>s</w:t>
      </w:r>
      <w:r>
        <w:t xml:space="preserve"> Page.</w:t>
      </w:r>
    </w:p>
    <w:p w14:paraId="4D13E7D4" w14:textId="77777777" w:rsidR="000513FD" w:rsidRDefault="000513FD" w:rsidP="00DA4BF6"/>
    <w:p w14:paraId="4AC1B86A" w14:textId="1ACBA048" w:rsidR="00DA4BF6" w:rsidRPr="00267B6D" w:rsidRDefault="00DA4BF6" w:rsidP="00DA4BF6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Delete Record</w:t>
      </w:r>
      <w:r w:rsidRPr="00267B6D">
        <w:rPr>
          <w:sz w:val="36"/>
          <w:szCs w:val="36"/>
        </w:rPr>
        <w:t>s</w:t>
      </w:r>
    </w:p>
    <w:p w14:paraId="04CC9FAA" w14:textId="5177A25F" w:rsidR="00DA4BF6" w:rsidRDefault="00DA4BF6" w:rsidP="00990607">
      <w:pPr>
        <w:pStyle w:val="ListNumber"/>
        <w:numPr>
          <w:ilvl w:val="0"/>
          <w:numId w:val="39"/>
        </w:numPr>
      </w:pPr>
      <w:r>
        <w:t xml:space="preserve">Navigate to </w:t>
      </w:r>
      <w:r>
        <w:rPr>
          <w:rStyle w:val="Strong"/>
        </w:rPr>
        <w:t>Record</w:t>
      </w:r>
      <w:r w:rsidRPr="00267B6D">
        <w:rPr>
          <w:rStyle w:val="Strong"/>
        </w:rPr>
        <w:t>s</w:t>
      </w:r>
      <w:r>
        <w:t xml:space="preserve"> from the sidebar.</w:t>
      </w:r>
    </w:p>
    <w:p w14:paraId="3915F87A" w14:textId="38ABE476" w:rsidR="00DA4BF6" w:rsidRDefault="00DA4BF6" w:rsidP="00990607">
      <w:pPr>
        <w:pStyle w:val="ListNumber"/>
        <w:numPr>
          <w:ilvl w:val="0"/>
          <w:numId w:val="39"/>
        </w:numPr>
      </w:pPr>
      <w:r>
        <w:t xml:space="preserve">Search the </w:t>
      </w:r>
      <w:r w:rsidR="00121502">
        <w:t>Record</w:t>
      </w:r>
      <w:r>
        <w:t xml:space="preserve"> and Click on </w:t>
      </w:r>
      <w:r>
        <w:rPr>
          <w:rStyle w:val="Strong"/>
        </w:rPr>
        <w:t>Delete Button</w:t>
      </w:r>
      <w:r>
        <w:t>.</w:t>
      </w:r>
    </w:p>
    <w:p w14:paraId="27AC579F" w14:textId="77777777" w:rsidR="000513FD" w:rsidRDefault="000513FD" w:rsidP="000513FD">
      <w:pPr>
        <w:pStyle w:val="ListNumber"/>
      </w:pPr>
    </w:p>
    <w:p w14:paraId="26918879" w14:textId="50114577" w:rsidR="0045520D" w:rsidRPr="00267B6D" w:rsidRDefault="0045520D" w:rsidP="0045520D">
      <w:pPr>
        <w:rPr>
          <w:b/>
          <w:bCs/>
          <w:sz w:val="36"/>
          <w:szCs w:val="36"/>
        </w:rPr>
      </w:pPr>
      <w:r w:rsidRPr="00267B6D">
        <w:rPr>
          <w:rStyle w:val="Emphasis"/>
          <w:sz w:val="36"/>
          <w:szCs w:val="36"/>
        </w:rPr>
        <w:t>Steps:</w:t>
      </w:r>
      <w:r w:rsidRPr="00267B6D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Returned Books</w:t>
      </w:r>
    </w:p>
    <w:p w14:paraId="382D5795" w14:textId="77777777" w:rsidR="0045520D" w:rsidRDefault="0045520D" w:rsidP="0045520D">
      <w:pPr>
        <w:pStyle w:val="ListNumber"/>
        <w:numPr>
          <w:ilvl w:val="0"/>
          <w:numId w:val="40"/>
        </w:numPr>
      </w:pPr>
      <w:r>
        <w:t xml:space="preserve">Navigate to </w:t>
      </w:r>
      <w:r>
        <w:rPr>
          <w:rStyle w:val="Strong"/>
        </w:rPr>
        <w:t>Record</w:t>
      </w:r>
      <w:r w:rsidRPr="00267B6D">
        <w:rPr>
          <w:rStyle w:val="Strong"/>
        </w:rPr>
        <w:t>s</w:t>
      </w:r>
      <w:r>
        <w:t xml:space="preserve"> from the sidebar.</w:t>
      </w:r>
    </w:p>
    <w:p w14:paraId="3E85CFDD" w14:textId="3DE9402E" w:rsidR="0045520D" w:rsidRDefault="0045520D" w:rsidP="0045520D">
      <w:pPr>
        <w:pStyle w:val="ListNumber"/>
        <w:numPr>
          <w:ilvl w:val="0"/>
          <w:numId w:val="40"/>
        </w:numPr>
      </w:pPr>
      <w:r>
        <w:t xml:space="preserve">Search the Records and Click on </w:t>
      </w:r>
      <w:r>
        <w:rPr>
          <w:rStyle w:val="Strong"/>
        </w:rPr>
        <w:t>Return Button</w:t>
      </w:r>
      <w:r>
        <w:t>.</w:t>
      </w:r>
      <w:bookmarkEnd w:id="4"/>
      <w:bookmarkEnd w:id="5"/>
      <w:bookmarkEnd w:id="6"/>
    </w:p>
    <w:sectPr w:rsidR="0045520D" w:rsidSect="0037219C">
      <w:footerReference w:type="default" r:id="rId12"/>
      <w:pgSz w:w="12240" w:h="15840"/>
      <w:pgMar w:top="720" w:right="720" w:bottom="720" w:left="72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BF6F" w14:textId="77777777" w:rsidR="0037219C" w:rsidRDefault="0037219C">
      <w:pPr>
        <w:spacing w:line="240" w:lineRule="auto"/>
      </w:pPr>
      <w:r>
        <w:separator/>
      </w:r>
    </w:p>
  </w:endnote>
  <w:endnote w:type="continuationSeparator" w:id="0">
    <w:p w14:paraId="730F34AD" w14:textId="77777777" w:rsidR="0037219C" w:rsidRDefault="0037219C">
      <w:pPr>
        <w:spacing w:line="240" w:lineRule="auto"/>
      </w:pPr>
      <w:r>
        <w:continuationSeparator/>
      </w:r>
    </w:p>
  </w:endnote>
  <w:endnote w:type="continuationNotice" w:id="1">
    <w:p w14:paraId="19A6A910" w14:textId="77777777" w:rsidR="0037219C" w:rsidRDefault="0037219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542B2BE2" w14:textId="5119A4B1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E10E003" w14:textId="31637F5B" w:rsidR="00EC467D" w:rsidRDefault="00EC4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B9DF1" w14:textId="77777777" w:rsidR="0037219C" w:rsidRDefault="0037219C">
      <w:pPr>
        <w:spacing w:line="240" w:lineRule="auto"/>
      </w:pPr>
      <w:r>
        <w:separator/>
      </w:r>
    </w:p>
  </w:footnote>
  <w:footnote w:type="continuationSeparator" w:id="0">
    <w:p w14:paraId="046DD31F" w14:textId="77777777" w:rsidR="0037219C" w:rsidRDefault="0037219C">
      <w:pPr>
        <w:spacing w:line="240" w:lineRule="auto"/>
      </w:pPr>
      <w:r>
        <w:continuationSeparator/>
      </w:r>
    </w:p>
  </w:footnote>
  <w:footnote w:type="continuationNotice" w:id="1">
    <w:p w14:paraId="7E7C735B" w14:textId="77777777" w:rsidR="0037219C" w:rsidRDefault="0037219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538C8"/>
    <w:multiLevelType w:val="multilevel"/>
    <w:tmpl w:val="57501AFC"/>
    <w:lvl w:ilvl="0">
      <w:start w:val="1"/>
      <w:numFmt w:val="lowerLetter"/>
      <w:lvlText w:val="%1)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431A22"/>
    <w:multiLevelType w:val="multilevel"/>
    <w:tmpl w:val="53E8631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1BD73E44"/>
    <w:multiLevelType w:val="multilevel"/>
    <w:tmpl w:val="DD2EE8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4" w15:restartNumberingAfterBreak="0">
    <w:nsid w:val="22FE115E"/>
    <w:multiLevelType w:val="multilevel"/>
    <w:tmpl w:val="4456ED4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812F3"/>
    <w:multiLevelType w:val="multilevel"/>
    <w:tmpl w:val="04AA69C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7" w15:restartNumberingAfterBreak="0">
    <w:nsid w:val="4BB92B5F"/>
    <w:multiLevelType w:val="multilevel"/>
    <w:tmpl w:val="17DA4B9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8" w15:restartNumberingAfterBreak="0">
    <w:nsid w:val="5A6943D1"/>
    <w:multiLevelType w:val="multilevel"/>
    <w:tmpl w:val="53E8631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4C77C6"/>
    <w:multiLevelType w:val="multilevel"/>
    <w:tmpl w:val="6EB6BDD6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3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360363">
    <w:abstractNumId w:val="22"/>
  </w:num>
  <w:num w:numId="2" w16cid:durableId="442455734">
    <w:abstractNumId w:val="22"/>
    <w:lvlOverride w:ilvl="0">
      <w:startOverride w:val="1"/>
    </w:lvlOverride>
  </w:num>
  <w:num w:numId="3" w16cid:durableId="1141733769">
    <w:abstractNumId w:val="22"/>
  </w:num>
  <w:num w:numId="4" w16cid:durableId="1010642891">
    <w:abstractNumId w:val="22"/>
    <w:lvlOverride w:ilvl="0">
      <w:startOverride w:val="1"/>
    </w:lvlOverride>
  </w:num>
  <w:num w:numId="5" w16cid:durableId="1425805805">
    <w:abstractNumId w:val="8"/>
  </w:num>
  <w:num w:numId="6" w16cid:durableId="904754986">
    <w:abstractNumId w:val="22"/>
    <w:lvlOverride w:ilvl="0">
      <w:startOverride w:val="1"/>
    </w:lvlOverride>
  </w:num>
  <w:num w:numId="7" w16cid:durableId="16599236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49136774">
    <w:abstractNumId w:val="11"/>
  </w:num>
  <w:num w:numId="9" w16cid:durableId="682367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198065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4961840">
    <w:abstractNumId w:val="7"/>
  </w:num>
  <w:num w:numId="12" w16cid:durableId="461776599">
    <w:abstractNumId w:val="6"/>
  </w:num>
  <w:num w:numId="13" w16cid:durableId="529802153">
    <w:abstractNumId w:val="5"/>
  </w:num>
  <w:num w:numId="14" w16cid:durableId="1772236402">
    <w:abstractNumId w:val="4"/>
  </w:num>
  <w:num w:numId="15" w16cid:durableId="191190065">
    <w:abstractNumId w:val="3"/>
  </w:num>
  <w:num w:numId="16" w16cid:durableId="643237703">
    <w:abstractNumId w:val="2"/>
  </w:num>
  <w:num w:numId="17" w16cid:durableId="2089568180">
    <w:abstractNumId w:val="1"/>
  </w:num>
  <w:num w:numId="18" w16cid:durableId="1454792126">
    <w:abstractNumId w:val="0"/>
  </w:num>
  <w:num w:numId="19" w16cid:durableId="1310942979">
    <w:abstractNumId w:val="23"/>
  </w:num>
  <w:num w:numId="20" w16cid:durableId="440995280">
    <w:abstractNumId w:val="10"/>
  </w:num>
  <w:num w:numId="21" w16cid:durableId="896546065">
    <w:abstractNumId w:val="21"/>
  </w:num>
  <w:num w:numId="22" w16cid:durableId="1244142152">
    <w:abstractNumId w:val="20"/>
  </w:num>
  <w:num w:numId="23" w16cid:durableId="924534940">
    <w:abstractNumId w:val="19"/>
  </w:num>
  <w:num w:numId="24" w16cid:durableId="2039771593">
    <w:abstractNumId w:val="15"/>
  </w:num>
  <w:num w:numId="25" w16cid:durableId="15889272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623315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146942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992785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216065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8540428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037170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40719327">
    <w:abstractNumId w:val="22"/>
  </w:num>
  <w:num w:numId="33" w16cid:durableId="21068765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9353929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05596970">
    <w:abstractNumId w:val="9"/>
  </w:num>
  <w:num w:numId="36" w16cid:durableId="2034266620">
    <w:abstractNumId w:val="14"/>
  </w:num>
  <w:num w:numId="37" w16cid:durableId="492381639">
    <w:abstractNumId w:val="16"/>
  </w:num>
  <w:num w:numId="38" w16cid:durableId="2053573951">
    <w:abstractNumId w:val="13"/>
  </w:num>
  <w:num w:numId="39" w16cid:durableId="2051227803">
    <w:abstractNumId w:val="18"/>
  </w:num>
  <w:num w:numId="40" w16cid:durableId="941647686">
    <w:abstractNumId w:val="12"/>
  </w:num>
  <w:num w:numId="41" w16cid:durableId="2490476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AB"/>
    <w:rsid w:val="00016748"/>
    <w:rsid w:val="000513FD"/>
    <w:rsid w:val="0006567E"/>
    <w:rsid w:val="000760DB"/>
    <w:rsid w:val="000E37AB"/>
    <w:rsid w:val="000F00E7"/>
    <w:rsid w:val="00121502"/>
    <w:rsid w:val="0016766E"/>
    <w:rsid w:val="00170063"/>
    <w:rsid w:val="00175643"/>
    <w:rsid w:val="00192C41"/>
    <w:rsid w:val="001B2338"/>
    <w:rsid w:val="002061A9"/>
    <w:rsid w:val="002151C3"/>
    <w:rsid w:val="00217B64"/>
    <w:rsid w:val="00235579"/>
    <w:rsid w:val="00257FAA"/>
    <w:rsid w:val="00263938"/>
    <w:rsid w:val="00267B6D"/>
    <w:rsid w:val="00297369"/>
    <w:rsid w:val="002B3876"/>
    <w:rsid w:val="002E78EB"/>
    <w:rsid w:val="002F25A8"/>
    <w:rsid w:val="003407A9"/>
    <w:rsid w:val="00340DC9"/>
    <w:rsid w:val="00350BD5"/>
    <w:rsid w:val="0037219C"/>
    <w:rsid w:val="00444F02"/>
    <w:rsid w:val="0045520D"/>
    <w:rsid w:val="00490CC6"/>
    <w:rsid w:val="004F05F9"/>
    <w:rsid w:val="005509B2"/>
    <w:rsid w:val="005556DB"/>
    <w:rsid w:val="005C6D45"/>
    <w:rsid w:val="005D58F7"/>
    <w:rsid w:val="00617D63"/>
    <w:rsid w:val="00643D1A"/>
    <w:rsid w:val="00674588"/>
    <w:rsid w:val="006A7B57"/>
    <w:rsid w:val="006D44C5"/>
    <w:rsid w:val="00713672"/>
    <w:rsid w:val="00720DDB"/>
    <w:rsid w:val="0073562D"/>
    <w:rsid w:val="007B07DE"/>
    <w:rsid w:val="007E0A24"/>
    <w:rsid w:val="008270A2"/>
    <w:rsid w:val="00842C51"/>
    <w:rsid w:val="00853F77"/>
    <w:rsid w:val="00885CE1"/>
    <w:rsid w:val="008907FF"/>
    <w:rsid w:val="008B696C"/>
    <w:rsid w:val="008B6BEE"/>
    <w:rsid w:val="008F78D7"/>
    <w:rsid w:val="009200C1"/>
    <w:rsid w:val="00941385"/>
    <w:rsid w:val="00980085"/>
    <w:rsid w:val="00990607"/>
    <w:rsid w:val="00997127"/>
    <w:rsid w:val="009C245F"/>
    <w:rsid w:val="009C3B20"/>
    <w:rsid w:val="009D216F"/>
    <w:rsid w:val="009D3248"/>
    <w:rsid w:val="00A63336"/>
    <w:rsid w:val="00A65E8A"/>
    <w:rsid w:val="00A87896"/>
    <w:rsid w:val="00AC1EE7"/>
    <w:rsid w:val="00AD7D6F"/>
    <w:rsid w:val="00B10030"/>
    <w:rsid w:val="00B65068"/>
    <w:rsid w:val="00B650C6"/>
    <w:rsid w:val="00BA63C2"/>
    <w:rsid w:val="00BC6939"/>
    <w:rsid w:val="00BE1875"/>
    <w:rsid w:val="00BE45C8"/>
    <w:rsid w:val="00BF2331"/>
    <w:rsid w:val="00BF7463"/>
    <w:rsid w:val="00C30889"/>
    <w:rsid w:val="00C90A2E"/>
    <w:rsid w:val="00CC1753"/>
    <w:rsid w:val="00CC5861"/>
    <w:rsid w:val="00CF0F39"/>
    <w:rsid w:val="00D25700"/>
    <w:rsid w:val="00D30B81"/>
    <w:rsid w:val="00D3649E"/>
    <w:rsid w:val="00D462E2"/>
    <w:rsid w:val="00D65327"/>
    <w:rsid w:val="00DA4BF6"/>
    <w:rsid w:val="00DF0FDA"/>
    <w:rsid w:val="00E142DA"/>
    <w:rsid w:val="00E16F51"/>
    <w:rsid w:val="00EB0B6E"/>
    <w:rsid w:val="00EC467D"/>
    <w:rsid w:val="00EE70C1"/>
    <w:rsid w:val="00F169E1"/>
    <w:rsid w:val="00F77B79"/>
    <w:rsid w:val="00F866A8"/>
    <w:rsid w:val="00FB35C9"/>
    <w:rsid w:val="00FB5B59"/>
    <w:rsid w:val="00FC318F"/>
    <w:rsid w:val="00FD1D72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BA60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oks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2024-02-10T10:43:00Z</dcterms:created>
  <dcterms:modified xsi:type="dcterms:W3CDTF">2024-02-10T12:12:00Z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